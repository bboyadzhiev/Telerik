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25 000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373972" w:rsidRDefault="00373B48" w:rsidP="00D9169A">
      <w:pPr>
        <w:rPr>
          <w:color w:val="FF0000"/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  <w:r w:rsidR="00373972" w:rsidRPr="00373972">
        <w:rPr>
          <w:color w:val="FF0000"/>
        </w:rPr>
        <w:t xml:space="preserve">Models string is </w:t>
      </w:r>
      <w:r w:rsidR="009B4367">
        <w:rPr>
          <w:color w:val="FF0000"/>
        </w:rPr>
        <w:t>20</w:t>
      </w:r>
      <w:r w:rsidR="00373972" w:rsidRPr="00373972">
        <w:rPr>
          <w:color w:val="FF0000"/>
        </w:rPr>
        <w:t xml:space="preserve"> symbols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  <w:bookmarkStart w:id="0" w:name="_GoBack"/>
      <w:bookmarkEnd w:id="0"/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proofErr w:type="gramStart"/>
      <w:r>
        <w:t>Where clauses can be one or many.</w:t>
      </w:r>
      <w:proofErr w:type="gramEnd"/>
      <w:r>
        <w:t xml:space="preserve"> If many where clauses are provided, use “and” as logical operator between them.</w:t>
      </w:r>
      <w:r w:rsidR="00E34F83">
        <w:t xml:space="preserve"> </w:t>
      </w:r>
      <w:proofErr w:type="gramStart"/>
      <w:r w:rsidR="00E34F83">
        <w:t xml:space="preserve">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>.</w:t>
      </w:r>
      <w:proofErr w:type="gramEnd"/>
      <w:r w:rsidR="00E34F83">
        <w:t xml:space="preserve">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 xml:space="preserve">hronization software (like </w:t>
      </w:r>
      <w:proofErr w:type="spellStart"/>
      <w:r w:rsidR="00A530C9">
        <w:t>Drop</w:t>
      </w:r>
      <w:r w:rsidR="00A530C9">
        <w:rPr>
          <w:rFonts w:hint="eastAsia"/>
          <w:lang w:eastAsia="ja-JP"/>
        </w:rPr>
        <w:t>b</w:t>
      </w:r>
      <w:r w:rsidR="008A6076">
        <w:t>ox</w:t>
      </w:r>
      <w:proofErr w:type="spellEnd"/>
      <w:r w:rsidR="008A6076">
        <w:t xml:space="preserve">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CD" w:rsidRDefault="00270ACD">
      <w:r>
        <w:separator/>
      </w:r>
    </w:p>
  </w:endnote>
  <w:endnote w:type="continuationSeparator" w:id="0">
    <w:p w:rsidR="00270ACD" w:rsidRDefault="0027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C00AD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="00270ACD">
            <w:fldChar w:fldCharType="begin"/>
          </w:r>
          <w:r w:rsidR="00270ACD">
            <w:instrText xml:space="preserve"> NUMPAGES </w:instrText>
          </w:r>
          <w:r w:rsidR="00270ACD">
            <w:fldChar w:fldCharType="separate"/>
          </w:r>
          <w:r w:rsidR="00CC00AD">
            <w:rPr>
              <w:noProof/>
            </w:rPr>
            <w:t>5</w:t>
          </w:r>
          <w:r w:rsidR="00270AC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270AC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CD" w:rsidRDefault="00270ACD">
      <w:r>
        <w:separator/>
      </w:r>
    </w:p>
  </w:footnote>
  <w:footnote w:type="continuationSeparator" w:id="0">
    <w:p w:rsidR="00270ACD" w:rsidRDefault="00270A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70ACD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AC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972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4367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0097A-1B3B-4771-8B25-B3EB803E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139</TotalTime>
  <Pages>2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9318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Borislav Boyadzhiev</cp:lastModifiedBy>
  <cp:revision>89</cp:revision>
  <cp:lastPrinted>2009-11-24T10:33:00Z</cp:lastPrinted>
  <dcterms:created xsi:type="dcterms:W3CDTF">2014-09-07T14:19:00Z</dcterms:created>
  <dcterms:modified xsi:type="dcterms:W3CDTF">2014-09-08T10:54:00Z</dcterms:modified>
</cp:coreProperties>
</file>